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9304A" w14:textId="6693F5BA" w:rsidR="00A65852" w:rsidRDefault="00A65852">
      <w:pPr>
        <w:pBdr>
          <w:top w:val="single" w:sz="48" w:space="1" w:color="auto"/>
          <w:bottom w:val="single" w:sz="2" w:space="1" w:color="auto"/>
        </w:pBdr>
      </w:pPr>
    </w:p>
    <w:p w14:paraId="1AAE79FA" w14:textId="77777777" w:rsidR="00A65852" w:rsidRDefault="00A65852">
      <w:pPr>
        <w:pStyle w:val="titulo"/>
      </w:pPr>
    </w:p>
    <w:p w14:paraId="328A1F4C" w14:textId="77777777" w:rsidR="00A65852" w:rsidRDefault="00A65852">
      <w:pPr>
        <w:pStyle w:val="titulo"/>
      </w:pPr>
    </w:p>
    <w:p w14:paraId="77DF7847" w14:textId="77777777" w:rsidR="00A65852" w:rsidRDefault="00E36436">
      <w:pPr>
        <w:pStyle w:val="titulo"/>
      </w:pPr>
      <w:r>
        <w:t>INSIRA AQUI O TÍTULO DO TRABALHO</w:t>
      </w:r>
    </w:p>
    <w:p w14:paraId="53163B8B" w14:textId="55A33E20" w:rsidR="00A65852" w:rsidRDefault="00E36436">
      <w:pPr>
        <w:pStyle w:val="autores"/>
      </w:pPr>
      <w:r>
        <w:t>Nome do</w:t>
      </w:r>
      <w:r w:rsidR="00B55155">
        <w:t>s</w:t>
      </w:r>
      <w:r>
        <w:t xml:space="preserve"> bolsista</w:t>
      </w:r>
      <w:r w:rsidR="00B55155">
        <w:t>s</w:t>
      </w:r>
      <w:r>
        <w:t xml:space="preserve"> (obrigatório)</w:t>
      </w:r>
      <w:r w:rsidR="00B55155" w:rsidRPr="00B55155">
        <w:rPr>
          <w:vertAlign w:val="superscript"/>
        </w:rPr>
        <w:t>1</w:t>
      </w:r>
      <w:r>
        <w:t>, Nome dos Colaboradores</w:t>
      </w:r>
      <w:r w:rsidR="00B55155" w:rsidRPr="00B55155">
        <w:rPr>
          <w:vertAlign w:val="superscript"/>
        </w:rPr>
        <w:t>1</w:t>
      </w:r>
      <w:r>
        <w:t>, Nome do Tutor (obrigatório)</w:t>
      </w:r>
      <w:r w:rsidR="00B55155" w:rsidRPr="00B55155">
        <w:rPr>
          <w:vertAlign w:val="superscript"/>
        </w:rPr>
        <w:t xml:space="preserve"> </w:t>
      </w:r>
      <w:r w:rsidR="00B55155" w:rsidRPr="00B55155">
        <w:rPr>
          <w:vertAlign w:val="superscript"/>
        </w:rPr>
        <w:t>1</w:t>
      </w:r>
      <w:r>
        <w:t xml:space="preserve">, </w:t>
      </w:r>
      <w:r w:rsidR="00295481">
        <w:t>Nome de outros Professores Colaboradores</w:t>
      </w:r>
      <w:r w:rsidR="00B55155" w:rsidRPr="00B55155">
        <w:rPr>
          <w:vertAlign w:val="superscript"/>
        </w:rPr>
        <w:t>1</w:t>
      </w:r>
      <w:r w:rsidR="00295481">
        <w:t xml:space="preserve">, </w:t>
      </w:r>
      <w:r>
        <w:t>Nome do Orientador (obrigatório)</w:t>
      </w:r>
      <w:r w:rsidR="00B55155" w:rsidRPr="00B55155">
        <w:rPr>
          <w:vertAlign w:val="superscript"/>
        </w:rPr>
        <w:t xml:space="preserve"> </w:t>
      </w:r>
      <w:r w:rsidR="00B55155">
        <w:rPr>
          <w:vertAlign w:val="superscript"/>
        </w:rPr>
        <w:t>2</w:t>
      </w:r>
    </w:p>
    <w:p w14:paraId="16F7382A" w14:textId="241B56DB" w:rsidR="00A65852" w:rsidRDefault="00B55155">
      <w:pPr>
        <w:pStyle w:val="endereco"/>
      </w:pPr>
      <w:r w:rsidRPr="00B55155">
        <w:rPr>
          <w:vertAlign w:val="superscript"/>
        </w:rPr>
        <w:t>1</w:t>
      </w:r>
      <w:r>
        <w:rPr>
          <w:vertAlign w:val="superscript"/>
        </w:rPr>
        <w:t xml:space="preserve"> </w:t>
      </w:r>
      <w:bookmarkStart w:id="0" w:name="_GoBack"/>
      <w:bookmarkEnd w:id="0"/>
      <w:r w:rsidR="00E36436">
        <w:t>NOME DA INSTITUIÇÃO DO</w:t>
      </w:r>
      <w:r>
        <w:t>S</w:t>
      </w:r>
      <w:r w:rsidR="00E36436">
        <w:t xml:space="preserve"> BOLSISTA</w:t>
      </w:r>
      <w:r>
        <w:t>S</w:t>
      </w:r>
      <w:r w:rsidR="00295481">
        <w:t xml:space="preserve"> / COLABORADORES / TUTOR / PROFESSORES</w:t>
      </w:r>
    </w:p>
    <w:p w14:paraId="25324F9E" w14:textId="77777777" w:rsidR="00A65852" w:rsidRDefault="00E36436">
      <w:pPr>
        <w:pStyle w:val="endereco"/>
      </w:pPr>
      <w:r>
        <w:t>Endereço</w:t>
      </w:r>
    </w:p>
    <w:p w14:paraId="16252842" w14:textId="77777777" w:rsidR="00A65852" w:rsidRDefault="00A65852">
      <w:pPr>
        <w:pStyle w:val="endereco"/>
      </w:pPr>
      <w:r>
        <w:t xml:space="preserve">CEP </w:t>
      </w:r>
      <w:r w:rsidR="00E36436">
        <w:t>–</w:t>
      </w:r>
      <w:r>
        <w:t xml:space="preserve"> </w:t>
      </w:r>
      <w:r w:rsidR="00E36436">
        <w:t>Cidade – Sigla do Estado</w:t>
      </w:r>
      <w:r>
        <w:t xml:space="preserve"> </w:t>
      </w:r>
    </w:p>
    <w:p w14:paraId="2A8626DF" w14:textId="77777777" w:rsidR="00E36436" w:rsidRDefault="00E36436">
      <w:pPr>
        <w:pStyle w:val="endereco"/>
      </w:pPr>
    </w:p>
    <w:p w14:paraId="778E0A02" w14:textId="2F7484E7" w:rsidR="00E36436" w:rsidRDefault="00B55155" w:rsidP="00E36436">
      <w:pPr>
        <w:pStyle w:val="endereco"/>
      </w:pPr>
      <w:r>
        <w:rPr>
          <w:vertAlign w:val="superscript"/>
        </w:rPr>
        <w:t xml:space="preserve">2 </w:t>
      </w:r>
      <w:r w:rsidR="00E36436">
        <w:t>NOME DA INSTITUIÇÃO DO ORIENTADOR</w:t>
      </w:r>
    </w:p>
    <w:p w14:paraId="1F22D621" w14:textId="77777777" w:rsidR="00E36436" w:rsidRDefault="00E36436" w:rsidP="00E36436">
      <w:pPr>
        <w:pStyle w:val="endereco"/>
      </w:pPr>
      <w:r>
        <w:t>Endereço</w:t>
      </w:r>
    </w:p>
    <w:p w14:paraId="167D7CF1" w14:textId="77777777" w:rsidR="00E36436" w:rsidRDefault="00E36436" w:rsidP="00E36436">
      <w:pPr>
        <w:pStyle w:val="endereco"/>
      </w:pPr>
      <w:r>
        <w:t>CEP – Cidade – Sigla do Estado</w:t>
      </w:r>
    </w:p>
    <w:p w14:paraId="672EF1EE" w14:textId="77777777" w:rsidR="00A65852" w:rsidRDefault="00A65852">
      <w:pPr>
        <w:pStyle w:val="endereco"/>
      </w:pPr>
    </w:p>
    <w:p w14:paraId="0F042323" w14:textId="77777777" w:rsidR="00A65852" w:rsidRDefault="00A65852">
      <w:pPr>
        <w:pStyle w:val="endereco"/>
      </w:pPr>
    </w:p>
    <w:p w14:paraId="2CC4A9DE" w14:textId="77777777" w:rsidR="00A65852" w:rsidRDefault="00A65852">
      <w:pPr>
        <w:pBdr>
          <w:top w:val="single" w:sz="48" w:space="1" w:color="auto"/>
          <w:bottom w:val="single" w:sz="2" w:space="1" w:color="auto"/>
        </w:pBdr>
      </w:pPr>
    </w:p>
    <w:p w14:paraId="0FB56D50" w14:textId="77777777" w:rsidR="00A65852" w:rsidRDefault="00A65852"/>
    <w:p w14:paraId="3E2F4A5D" w14:textId="77777777" w:rsidR="00A65852" w:rsidRDefault="00A65852"/>
    <w:p w14:paraId="3744A362" w14:textId="77777777" w:rsidR="00A65852" w:rsidRDefault="00A65852"/>
    <w:p w14:paraId="5F3CB905" w14:textId="77777777" w:rsidR="00A65852" w:rsidRDefault="00A65852"/>
    <w:p w14:paraId="3792ED87" w14:textId="77777777" w:rsidR="00A65852" w:rsidRDefault="00A65852">
      <w:pPr>
        <w:sectPr w:rsidR="00A65852">
          <w:footerReference w:type="even" r:id="rId8"/>
          <w:footerReference w:type="default" r:id="rId9"/>
          <w:pgSz w:w="11906" w:h="16838" w:code="9"/>
          <w:pgMar w:top="737" w:right="567" w:bottom="760" w:left="567" w:header="567" w:footer="567" w:gutter="0"/>
          <w:pgNumType w:start="1"/>
          <w:cols w:space="720"/>
        </w:sectPr>
      </w:pPr>
    </w:p>
    <w:p w14:paraId="1AAF1F6C" w14:textId="33D8910C" w:rsidR="00A65852" w:rsidRDefault="00A65852">
      <w:pPr>
        <w:pStyle w:val="parasba"/>
        <w:rPr>
          <w:noProof w:val="0"/>
          <w:lang w:val="pt-BR"/>
        </w:rPr>
      </w:pPr>
      <w:r>
        <w:rPr>
          <w:b/>
          <w:noProof w:val="0"/>
          <w:lang w:val="pt-BR"/>
        </w:rPr>
        <w:lastRenderedPageBreak/>
        <w:t xml:space="preserve">Resumo </w:t>
      </w:r>
      <w:r w:rsidR="00295481">
        <w:rPr>
          <w:noProof w:val="0"/>
          <w:lang w:val="pt-BR"/>
        </w:rPr>
        <w:t xml:space="preserve">O resumo deve conter uma breve descrição </w:t>
      </w:r>
      <w:r w:rsidR="00161452">
        <w:rPr>
          <w:noProof w:val="0"/>
          <w:lang w:val="pt-BR"/>
        </w:rPr>
        <w:t>sobre várias partes do seu trabalho</w:t>
      </w:r>
      <w:r w:rsidR="005C738E">
        <w:rPr>
          <w:noProof w:val="0"/>
          <w:lang w:val="pt-BR"/>
        </w:rPr>
        <w:t xml:space="preserve"> que serão tratadas no decorrer do artigo</w:t>
      </w:r>
      <w:r w:rsidR="00161452">
        <w:rPr>
          <w:noProof w:val="0"/>
          <w:lang w:val="pt-BR"/>
        </w:rPr>
        <w:t xml:space="preserve">. </w:t>
      </w:r>
      <w:r w:rsidR="002474DB">
        <w:rPr>
          <w:noProof w:val="0"/>
          <w:lang w:val="pt-BR"/>
        </w:rPr>
        <w:t xml:space="preserve">Primeiramente, pode-se descrever brevemente o </w:t>
      </w:r>
      <w:r w:rsidR="00295481">
        <w:rPr>
          <w:noProof w:val="0"/>
          <w:lang w:val="pt-BR"/>
        </w:rPr>
        <w:t xml:space="preserve">problema </w:t>
      </w:r>
      <w:r w:rsidR="00161452">
        <w:rPr>
          <w:noProof w:val="0"/>
          <w:lang w:val="pt-BR"/>
        </w:rPr>
        <w:t>no qual você está trabalhando</w:t>
      </w:r>
      <w:r w:rsidR="002474DB">
        <w:rPr>
          <w:noProof w:val="0"/>
          <w:lang w:val="pt-BR"/>
        </w:rPr>
        <w:t>:</w:t>
      </w:r>
      <w:r w:rsidR="00161452">
        <w:rPr>
          <w:noProof w:val="0"/>
          <w:lang w:val="pt-BR"/>
        </w:rPr>
        <w:t xml:space="preserve"> P</w:t>
      </w:r>
      <w:r w:rsidR="00295481">
        <w:rPr>
          <w:noProof w:val="0"/>
          <w:lang w:val="pt-BR"/>
        </w:rPr>
        <w:t>or que você está de</w:t>
      </w:r>
      <w:r w:rsidR="00161452">
        <w:rPr>
          <w:noProof w:val="0"/>
          <w:lang w:val="pt-BR"/>
        </w:rPr>
        <w:t>senvolvendo este trabalho? Qual a</w:t>
      </w:r>
      <w:r w:rsidR="00295481">
        <w:rPr>
          <w:noProof w:val="0"/>
          <w:lang w:val="pt-BR"/>
        </w:rPr>
        <w:t xml:space="preserve"> motivaç</w:t>
      </w:r>
      <w:r w:rsidR="00161452">
        <w:rPr>
          <w:noProof w:val="0"/>
          <w:lang w:val="pt-BR"/>
        </w:rPr>
        <w:t>ão para este desenvolvimento</w:t>
      </w:r>
      <w:r w:rsidR="00295481">
        <w:rPr>
          <w:noProof w:val="0"/>
          <w:lang w:val="pt-BR"/>
        </w:rPr>
        <w:t>?</w:t>
      </w:r>
      <w:r w:rsidR="00161452">
        <w:rPr>
          <w:noProof w:val="0"/>
          <w:lang w:val="pt-BR"/>
        </w:rPr>
        <w:t xml:space="preserve"> Por que ele é importante? </w:t>
      </w:r>
      <w:r w:rsidR="002474DB">
        <w:rPr>
          <w:noProof w:val="0"/>
          <w:lang w:val="pt-BR"/>
        </w:rPr>
        <w:t>O resumo deve</w:t>
      </w:r>
      <w:r w:rsidR="00161452">
        <w:rPr>
          <w:noProof w:val="0"/>
          <w:lang w:val="pt-BR"/>
        </w:rPr>
        <w:t xml:space="preserve"> conter também um breve descritivo da metodologia q</w:t>
      </w:r>
      <w:r w:rsidR="002474DB">
        <w:rPr>
          <w:noProof w:val="0"/>
          <w:lang w:val="pt-BR"/>
        </w:rPr>
        <w:t xml:space="preserve">ue você usou no desenvolvimento: </w:t>
      </w:r>
      <w:r w:rsidR="00161452">
        <w:rPr>
          <w:noProof w:val="0"/>
          <w:lang w:val="pt-BR"/>
        </w:rPr>
        <w:t>Que tipo de robô</w:t>
      </w:r>
      <w:r w:rsidR="002474DB">
        <w:rPr>
          <w:noProof w:val="0"/>
          <w:lang w:val="pt-BR"/>
        </w:rPr>
        <w:t>/trabalho foi proposto</w:t>
      </w:r>
      <w:r w:rsidR="00161452">
        <w:rPr>
          <w:noProof w:val="0"/>
          <w:lang w:val="pt-BR"/>
        </w:rPr>
        <w:t>? Como ele foi construído</w:t>
      </w:r>
      <w:r w:rsidR="002474DB">
        <w:rPr>
          <w:noProof w:val="0"/>
          <w:lang w:val="pt-BR"/>
        </w:rPr>
        <w:t>/desenvolvido</w:t>
      </w:r>
      <w:r w:rsidR="00161452">
        <w:rPr>
          <w:noProof w:val="0"/>
          <w:lang w:val="pt-BR"/>
        </w:rPr>
        <w:t>? Quais as tecnologias utilizadas? Por que o seu tr</w:t>
      </w:r>
      <w:r w:rsidR="002474DB">
        <w:rPr>
          <w:noProof w:val="0"/>
          <w:lang w:val="pt-BR"/>
        </w:rPr>
        <w:t>abalho é diferente dos demais?</w:t>
      </w:r>
      <w:r w:rsidR="00161452">
        <w:rPr>
          <w:noProof w:val="0"/>
          <w:lang w:val="pt-BR"/>
        </w:rPr>
        <w:t xml:space="preserve"> Finalmente, deve falar um pouco sobre os resultados que você conseguiu</w:t>
      </w:r>
      <w:r w:rsidR="002474DB">
        <w:rPr>
          <w:noProof w:val="0"/>
          <w:lang w:val="pt-BR"/>
        </w:rPr>
        <w:t>:</w:t>
      </w:r>
      <w:r w:rsidR="00161452">
        <w:rPr>
          <w:noProof w:val="0"/>
          <w:lang w:val="pt-BR"/>
        </w:rPr>
        <w:t xml:space="preserve"> </w:t>
      </w:r>
      <w:r w:rsidR="002474DB">
        <w:rPr>
          <w:noProof w:val="0"/>
          <w:lang w:val="pt-BR"/>
        </w:rPr>
        <w:t>o</w:t>
      </w:r>
      <w:r w:rsidR="00161452">
        <w:rPr>
          <w:noProof w:val="0"/>
          <w:lang w:val="pt-BR"/>
        </w:rPr>
        <w:t xml:space="preserve"> resultado final ficou bom? Quais os seus principais diferenciais? Qual a eficiência do desenvolvimento?</w:t>
      </w:r>
      <w:r w:rsidR="00266479">
        <w:rPr>
          <w:noProof w:val="0"/>
          <w:lang w:val="pt-BR"/>
        </w:rPr>
        <w:t xml:space="preserve"> Espera-se que o resumo fique por volta de 15 a 20 linhas.</w:t>
      </w:r>
    </w:p>
    <w:p w14:paraId="4B5541BC" w14:textId="56CA7BF1" w:rsidR="00A65852" w:rsidRDefault="00A65852">
      <w:pPr>
        <w:pStyle w:val="parasba"/>
        <w:rPr>
          <w:noProof w:val="0"/>
          <w:lang w:val="pt-BR"/>
        </w:rPr>
      </w:pPr>
      <w:r>
        <w:rPr>
          <w:b/>
          <w:noProof w:val="0"/>
          <w:lang w:val="pt-BR"/>
        </w:rPr>
        <w:t>Palavras Chaves:</w:t>
      </w:r>
      <w:r>
        <w:rPr>
          <w:noProof w:val="0"/>
          <w:lang w:val="pt-BR"/>
        </w:rPr>
        <w:t xml:space="preserve"> </w:t>
      </w:r>
      <w:r w:rsidR="00161452">
        <w:rPr>
          <w:noProof w:val="0"/>
          <w:lang w:val="pt-BR"/>
        </w:rPr>
        <w:t>Relacione aqui quatro a seis palavras que descrevam o seu trabalho. Exemplo: Robótica, Educação, Mecânica, Kits Robóticos.</w:t>
      </w:r>
    </w:p>
    <w:p w14:paraId="20C7986C" w14:textId="5B0C88D0" w:rsidR="00A65852" w:rsidRDefault="00A65852">
      <w:pPr>
        <w:pStyle w:val="parasba"/>
        <w:rPr>
          <w:noProof w:val="0"/>
        </w:rPr>
      </w:pPr>
      <w:r>
        <w:rPr>
          <w:b/>
          <w:noProof w:val="0"/>
        </w:rPr>
        <w:t>Abstract:</w:t>
      </w:r>
      <w:r>
        <w:rPr>
          <w:noProof w:val="0"/>
        </w:rPr>
        <w:t xml:space="preserve"> </w:t>
      </w:r>
      <w:r w:rsidR="00161452">
        <w:rPr>
          <w:noProof w:val="0"/>
        </w:rPr>
        <w:t xml:space="preserve">O abstract </w:t>
      </w:r>
      <w:proofErr w:type="spellStart"/>
      <w:r w:rsidR="00161452">
        <w:rPr>
          <w:noProof w:val="0"/>
        </w:rPr>
        <w:t>deve</w:t>
      </w:r>
      <w:proofErr w:type="spellEnd"/>
      <w:r w:rsidR="00161452">
        <w:rPr>
          <w:noProof w:val="0"/>
        </w:rPr>
        <w:t xml:space="preserve"> </w:t>
      </w:r>
      <w:proofErr w:type="spellStart"/>
      <w:r w:rsidR="00161452">
        <w:rPr>
          <w:noProof w:val="0"/>
        </w:rPr>
        <w:t>ser</w:t>
      </w:r>
      <w:proofErr w:type="spellEnd"/>
      <w:r w:rsidR="00161452">
        <w:rPr>
          <w:noProof w:val="0"/>
        </w:rPr>
        <w:t xml:space="preserve"> </w:t>
      </w:r>
      <w:proofErr w:type="spellStart"/>
      <w:r w:rsidR="00161452">
        <w:rPr>
          <w:noProof w:val="0"/>
        </w:rPr>
        <w:t>uma</w:t>
      </w:r>
      <w:proofErr w:type="spellEnd"/>
      <w:r w:rsidR="00161452">
        <w:rPr>
          <w:noProof w:val="0"/>
        </w:rPr>
        <w:t xml:space="preserve"> </w:t>
      </w:r>
      <w:proofErr w:type="spellStart"/>
      <w:r w:rsidR="00161452">
        <w:rPr>
          <w:noProof w:val="0"/>
        </w:rPr>
        <w:t>tradução</w:t>
      </w:r>
      <w:proofErr w:type="spellEnd"/>
      <w:r w:rsidR="00161452">
        <w:rPr>
          <w:noProof w:val="0"/>
        </w:rPr>
        <w:t xml:space="preserve"> </w:t>
      </w:r>
      <w:proofErr w:type="spellStart"/>
      <w:r w:rsidR="00161452">
        <w:rPr>
          <w:noProof w:val="0"/>
        </w:rPr>
        <w:t>fiel</w:t>
      </w:r>
      <w:proofErr w:type="spellEnd"/>
      <w:r w:rsidR="00161452">
        <w:rPr>
          <w:noProof w:val="0"/>
        </w:rPr>
        <w:t xml:space="preserve"> do </w:t>
      </w:r>
      <w:proofErr w:type="spellStart"/>
      <w:r w:rsidR="00161452">
        <w:rPr>
          <w:noProof w:val="0"/>
        </w:rPr>
        <w:t>reusmo</w:t>
      </w:r>
      <w:proofErr w:type="spellEnd"/>
      <w:r w:rsidR="00161452">
        <w:rPr>
          <w:noProof w:val="0"/>
        </w:rPr>
        <w:t xml:space="preserve"> </w:t>
      </w:r>
      <w:proofErr w:type="spellStart"/>
      <w:r w:rsidR="00161452">
        <w:rPr>
          <w:noProof w:val="0"/>
        </w:rPr>
        <w:t>para</w:t>
      </w:r>
      <w:proofErr w:type="spellEnd"/>
      <w:r w:rsidR="00161452">
        <w:rPr>
          <w:noProof w:val="0"/>
        </w:rPr>
        <w:t xml:space="preserve"> o </w:t>
      </w:r>
      <w:proofErr w:type="spellStart"/>
      <w:r w:rsidR="00161452">
        <w:rPr>
          <w:noProof w:val="0"/>
        </w:rPr>
        <w:t>idioma</w:t>
      </w:r>
      <w:proofErr w:type="spellEnd"/>
      <w:r w:rsidR="00161452">
        <w:rPr>
          <w:noProof w:val="0"/>
        </w:rPr>
        <w:t xml:space="preserve"> ingles.</w:t>
      </w:r>
    </w:p>
    <w:p w14:paraId="242F39E2" w14:textId="28E27093" w:rsidR="00A65852" w:rsidRDefault="00A65852">
      <w:pPr>
        <w:pStyle w:val="parasba"/>
        <w:rPr>
          <w:noProof w:val="0"/>
          <w:lang w:val="pt-BR"/>
        </w:rPr>
      </w:pPr>
      <w:proofErr w:type="spellStart"/>
      <w:r>
        <w:rPr>
          <w:b/>
          <w:noProof w:val="0"/>
          <w:lang w:val="pt-BR"/>
        </w:rPr>
        <w:t>Keywords</w:t>
      </w:r>
      <w:proofErr w:type="spellEnd"/>
      <w:r>
        <w:rPr>
          <w:b/>
          <w:noProof w:val="0"/>
          <w:lang w:val="pt-BR"/>
        </w:rPr>
        <w:t>:</w:t>
      </w:r>
      <w:r>
        <w:rPr>
          <w:noProof w:val="0"/>
          <w:lang w:val="pt-BR"/>
        </w:rPr>
        <w:t xml:space="preserve"> </w:t>
      </w:r>
      <w:r w:rsidR="00161452">
        <w:rPr>
          <w:noProof w:val="0"/>
          <w:lang w:val="pt-BR"/>
        </w:rPr>
        <w:t>Tradução das palavras-chave para o idioma inglês</w:t>
      </w:r>
      <w:r>
        <w:rPr>
          <w:noProof w:val="0"/>
          <w:lang w:val="pt-BR"/>
        </w:rPr>
        <w:t>.</w:t>
      </w:r>
    </w:p>
    <w:p w14:paraId="42CC53FD" w14:textId="77777777" w:rsidR="00A65852" w:rsidRDefault="00A65852">
      <w:pPr>
        <w:pStyle w:val="Heading1"/>
      </w:pPr>
      <w:r>
        <w:t>Introdução</w:t>
      </w:r>
    </w:p>
    <w:p w14:paraId="5D062EC2" w14:textId="66585A7A" w:rsidR="00A65852" w:rsidRDefault="00916AEE">
      <w:pPr>
        <w:pStyle w:val="parasba"/>
      </w:pPr>
      <w:r>
        <w:t xml:space="preserve">Na introdução do artigo você deve </w:t>
      </w:r>
      <w:r w:rsidR="00A65852">
        <w:t>descrever</w:t>
      </w:r>
      <w:r>
        <w:t xml:space="preserve"> </w:t>
      </w:r>
      <w:r w:rsidR="00A65852">
        <w:t xml:space="preserve">os aspectos mais relevantes sobre a </w:t>
      </w:r>
      <w:r>
        <w:t>revisão bibliográfica que fez</w:t>
      </w:r>
      <w:r w:rsidR="00A65852">
        <w:t>.</w:t>
      </w:r>
      <w:r>
        <w:t xml:space="preserve"> Quais foram os pontos estudados/pesquisados? Quais os outros trabalhos similares ao seu que </w:t>
      </w:r>
      <w:r w:rsidR="00E22153">
        <w:t>você</w:t>
      </w:r>
      <w:r w:rsidR="00A65852">
        <w:t xml:space="preserve"> encontrou</w:t>
      </w:r>
      <w:r>
        <w:t xml:space="preserve">? Qual é o “estado da arte” nesta área? </w:t>
      </w:r>
      <w:r w:rsidR="00A65852">
        <w:t>Quais as suas conclusões mais relevantes sobre a revisão bibliográfica? É importante aqui que você relacione cuidadosamente as fontes que utilizou em sua pesquisa. Por exemplo: “</w:t>
      </w:r>
      <w:r w:rsidR="00362DA5">
        <w:t>Robôs podem ser utilizados para ensinar alunos de engenharia [</w:t>
      </w:r>
      <w:r w:rsidR="002D6A0B">
        <w:t xml:space="preserve">Hang e Lu, </w:t>
      </w:r>
      <w:r w:rsidR="00362DA5">
        <w:t>200</w:t>
      </w:r>
      <w:r w:rsidR="002D6A0B">
        <w:t>4</w:t>
      </w:r>
      <w:r w:rsidR="00362DA5">
        <w:t xml:space="preserve">]”. Nas referências, ao final do artigo, a fonte </w:t>
      </w:r>
      <w:r w:rsidR="00E22153">
        <w:t xml:space="preserve">que você utilizou na pesquisa </w:t>
      </w:r>
      <w:r w:rsidR="00362DA5">
        <w:t>deve estar descrita no formato apropriado</w:t>
      </w:r>
      <w:r w:rsidR="002D6A0B">
        <w:t>.</w:t>
      </w:r>
    </w:p>
    <w:p w14:paraId="0FD60E06" w14:textId="0DF507A9" w:rsidR="00916AEE" w:rsidRDefault="00A65852">
      <w:pPr>
        <w:pStyle w:val="parasba"/>
      </w:pPr>
      <w:r>
        <w:t xml:space="preserve">Também </w:t>
      </w:r>
      <w:r w:rsidR="00362DA5">
        <w:t xml:space="preserve">na introdução espera-se </w:t>
      </w:r>
      <w:r>
        <w:t xml:space="preserve">que você descreva um pouco sobre a </w:t>
      </w:r>
      <w:r w:rsidR="00362DA5">
        <w:t>motivação de trabalhar com esse tema.</w:t>
      </w:r>
      <w:r w:rsidR="00E22153">
        <w:t xml:space="preserve"> </w:t>
      </w:r>
      <w:r w:rsidR="00E22153">
        <w:rPr>
          <w:noProof w:val="0"/>
          <w:lang w:val="pt-BR"/>
        </w:rPr>
        <w:t>Usualmente, espera-se também aqui que você descreva o diferencial de seu trabalho (ainda brevemente, sem falar muito sobre ele), e a importância que ele pode ser neste contexto.</w:t>
      </w:r>
      <w:r w:rsidR="00825BE6">
        <w:rPr>
          <w:noProof w:val="0"/>
          <w:lang w:val="pt-BR"/>
        </w:rPr>
        <w:t xml:space="preserve"> </w:t>
      </w:r>
      <w:r w:rsidR="00825BE6">
        <w:t xml:space="preserve">A descrição do </w:t>
      </w:r>
      <w:r w:rsidR="00825BE6">
        <w:lastRenderedPageBreak/>
        <w:t>seu trabalho será feita em detalhes nas próximas seções do artigo.</w:t>
      </w:r>
    </w:p>
    <w:p w14:paraId="06E7D6B4" w14:textId="4BE39CBB" w:rsidR="00916AEE" w:rsidRDefault="00916AEE">
      <w:pPr>
        <w:pStyle w:val="parasba"/>
      </w:pPr>
      <w:r>
        <w:t xml:space="preserve">No final da introdução, é comum </w:t>
      </w:r>
      <w:r w:rsidR="003F6004">
        <w:t xml:space="preserve">inserir </w:t>
      </w:r>
      <w:r>
        <w:t xml:space="preserve">um parágrafo </w:t>
      </w:r>
      <w:r w:rsidR="00D8286D">
        <w:t xml:space="preserve">descrevendo </w:t>
      </w:r>
      <w:r>
        <w:t xml:space="preserve">o </w:t>
      </w:r>
      <w:r w:rsidR="003F6004">
        <w:t xml:space="preserve">que será encontrado </w:t>
      </w:r>
      <w:r w:rsidR="00D8286D">
        <w:t xml:space="preserve">em cada seção </w:t>
      </w:r>
      <w:r w:rsidR="003F6004">
        <w:t xml:space="preserve">no restante </w:t>
      </w:r>
      <w:r>
        <w:t>do seu texto. Exemplo: “</w:t>
      </w:r>
      <w:r w:rsidRPr="00D42937">
        <w:rPr>
          <w:i/>
        </w:rPr>
        <w:t>Este artigo encontra-se organizado da seguinte forma: a seção 2 apresenta X. A seção 3 descreve Y. Os resultados são apresentados na seção 4, e as conclusões são apresentadas na seção 5</w:t>
      </w:r>
      <w:r>
        <w:t>”.</w:t>
      </w:r>
    </w:p>
    <w:p w14:paraId="25A650CA" w14:textId="4B583433" w:rsidR="00A65852" w:rsidRDefault="002279FB">
      <w:pPr>
        <w:pStyle w:val="Heading1"/>
      </w:pPr>
      <w:r>
        <w:t>seções</w:t>
      </w:r>
    </w:p>
    <w:p w14:paraId="171CF43F" w14:textId="1BB64CAB" w:rsidR="00A65852" w:rsidRDefault="002279FB">
      <w:pPr>
        <w:pStyle w:val="parasba"/>
      </w:pPr>
      <w:r>
        <w:t xml:space="preserve">Utilize </w:t>
      </w:r>
      <w:r w:rsidR="00122950">
        <w:t xml:space="preserve">outras </w:t>
      </w:r>
      <w:r>
        <w:t>seções, se necessário para organizar o seu texto.</w:t>
      </w:r>
    </w:p>
    <w:p w14:paraId="4CD2CD02" w14:textId="2F893AC8" w:rsidR="00A65852" w:rsidRDefault="005615C9">
      <w:pPr>
        <w:pStyle w:val="Heading2"/>
      </w:pPr>
      <w:r>
        <w:t>Subseções</w:t>
      </w:r>
    </w:p>
    <w:p w14:paraId="371E3B93" w14:textId="77777777" w:rsidR="000E4A7F" w:rsidRDefault="00BD4FE1" w:rsidP="005615C9">
      <w:pPr>
        <w:pStyle w:val="parasba"/>
      </w:pPr>
      <w:r>
        <w:t xml:space="preserve">Se necessário, adicione subseções para organizar melhor o seu texto. </w:t>
      </w:r>
    </w:p>
    <w:p w14:paraId="341B7681" w14:textId="1DE04A06" w:rsidR="00A65852" w:rsidRDefault="002279FB" w:rsidP="000E4A7F">
      <w:pPr>
        <w:pStyle w:val="Heading3"/>
      </w:pPr>
      <w:r>
        <w:t>Sub-subseções</w:t>
      </w:r>
    </w:p>
    <w:p w14:paraId="728BB2E7" w14:textId="02D316FF" w:rsidR="00A65852" w:rsidRDefault="002279FB">
      <w:pPr>
        <w:pStyle w:val="parasba"/>
      </w:pPr>
      <w:r>
        <w:t>Se necessário utilize um terceiro nível de seção para organizar o seu texto.</w:t>
      </w:r>
    </w:p>
    <w:p w14:paraId="745B3144" w14:textId="651EDDD2" w:rsidR="00A65852" w:rsidRDefault="000B2507">
      <w:pPr>
        <w:pStyle w:val="Heading1"/>
      </w:pPr>
      <w:r>
        <w:t>o trabalho PROPOSTo</w:t>
      </w:r>
    </w:p>
    <w:p w14:paraId="5202163D" w14:textId="1738D53E" w:rsidR="00DB7F62" w:rsidRPr="00470361" w:rsidRDefault="002279FB">
      <w:pPr>
        <w:pStyle w:val="parasba"/>
      </w:pPr>
      <w:r>
        <w:t xml:space="preserve">Nesta seção descreva de forma </w:t>
      </w:r>
      <w:r w:rsidR="00047D40">
        <w:t xml:space="preserve">abrangente, porém </w:t>
      </w:r>
      <w:r>
        <w:t>clara e organizada</w:t>
      </w:r>
      <w:r w:rsidR="00047D40">
        <w:t>,</w:t>
      </w:r>
      <w:r>
        <w:t xml:space="preserve"> o seu trabalho. </w:t>
      </w:r>
      <w:r w:rsidR="009F2CAB">
        <w:t xml:space="preserve">Primeiramente, pode-se começar com as hipóteses que nortearam o trabalho (Ex: “O grupo trabalhou com a hipótese de que um robô/trabalho com as características X,Y e Z pudessem ser eficientes para A,B,C”). </w:t>
      </w:r>
      <w:r w:rsidR="00047D40">
        <w:rPr>
          <w:noProof w:val="0"/>
          <w:lang w:val="pt-BR"/>
        </w:rPr>
        <w:t xml:space="preserve">Esta seção deve </w:t>
      </w:r>
      <w:r>
        <w:rPr>
          <w:noProof w:val="0"/>
          <w:lang w:val="pt-BR"/>
        </w:rPr>
        <w:t xml:space="preserve">conter um breve descritivo </w:t>
      </w:r>
      <w:r w:rsidR="00047D40">
        <w:rPr>
          <w:noProof w:val="0"/>
          <w:lang w:val="pt-BR"/>
        </w:rPr>
        <w:t>d</w:t>
      </w:r>
      <w:r w:rsidR="009F2CAB">
        <w:rPr>
          <w:noProof w:val="0"/>
          <w:lang w:val="pt-BR"/>
        </w:rPr>
        <w:t>o</w:t>
      </w:r>
      <w:r w:rsidR="00047D40">
        <w:rPr>
          <w:noProof w:val="0"/>
          <w:lang w:val="pt-BR"/>
        </w:rPr>
        <w:t xml:space="preserve"> robô/trabalho </w:t>
      </w:r>
      <w:r w:rsidR="009F2CAB">
        <w:rPr>
          <w:noProof w:val="0"/>
          <w:lang w:val="pt-BR"/>
        </w:rPr>
        <w:t xml:space="preserve">desenvolvido. </w:t>
      </w:r>
      <w:r w:rsidR="00DB7F62">
        <w:rPr>
          <w:noProof w:val="0"/>
          <w:lang w:val="pt-BR"/>
        </w:rPr>
        <w:t xml:space="preserve">Que tipo de robô/trabalho? Como ele foi construído? Quais as tecnologias utilizadas? Por que o seu trabalho é diferente dos demais? Deve incluir </w:t>
      </w:r>
      <w:r w:rsidR="009F2CAB">
        <w:rPr>
          <w:noProof w:val="0"/>
          <w:lang w:val="pt-BR"/>
        </w:rPr>
        <w:t>sempre que possível foto/</w:t>
      </w:r>
      <w:r w:rsidR="00047D40">
        <w:rPr>
          <w:noProof w:val="0"/>
          <w:lang w:val="pt-BR"/>
        </w:rPr>
        <w:t>esquemas</w:t>
      </w:r>
      <w:r w:rsidR="009F2CAB">
        <w:rPr>
          <w:noProof w:val="0"/>
          <w:lang w:val="pt-BR"/>
        </w:rPr>
        <w:t>/desenho/projeto do que foi feito</w:t>
      </w:r>
      <w:r w:rsidR="00DB7F62">
        <w:rPr>
          <w:noProof w:val="0"/>
          <w:lang w:val="pt-BR"/>
        </w:rPr>
        <w:t>. T</w:t>
      </w:r>
      <w:r w:rsidR="00047D40">
        <w:rPr>
          <w:noProof w:val="0"/>
          <w:lang w:val="pt-BR"/>
        </w:rPr>
        <w:t xml:space="preserve">ambém </w:t>
      </w:r>
      <w:r w:rsidR="00DB7F62">
        <w:rPr>
          <w:noProof w:val="0"/>
          <w:lang w:val="pt-BR"/>
        </w:rPr>
        <w:t>pode incluir descrições d</w:t>
      </w:r>
      <w:r w:rsidR="009F2CAB">
        <w:rPr>
          <w:noProof w:val="0"/>
          <w:lang w:val="pt-BR"/>
        </w:rPr>
        <w:t>a</w:t>
      </w:r>
      <w:r w:rsidR="00DB7F62">
        <w:rPr>
          <w:noProof w:val="0"/>
          <w:lang w:val="pt-BR"/>
        </w:rPr>
        <w:t xml:space="preserve"> </w:t>
      </w:r>
      <w:r>
        <w:rPr>
          <w:noProof w:val="0"/>
          <w:lang w:val="pt-BR"/>
        </w:rPr>
        <w:t xml:space="preserve">metodologia </w:t>
      </w:r>
      <w:r w:rsidR="009F2CAB">
        <w:rPr>
          <w:noProof w:val="0"/>
          <w:lang w:val="pt-BR"/>
        </w:rPr>
        <w:t xml:space="preserve">empregada no </w:t>
      </w:r>
      <w:r w:rsidR="00DB7F62">
        <w:rPr>
          <w:noProof w:val="0"/>
          <w:lang w:val="pt-BR"/>
        </w:rPr>
        <w:t>desenvolvimento</w:t>
      </w:r>
      <w:r w:rsidR="009F2CAB">
        <w:rPr>
          <w:noProof w:val="0"/>
          <w:lang w:val="pt-BR"/>
        </w:rPr>
        <w:t>:</w:t>
      </w:r>
      <w:r w:rsidR="00DB7F62">
        <w:rPr>
          <w:noProof w:val="0"/>
          <w:lang w:val="pt-BR"/>
        </w:rPr>
        <w:t xml:space="preserve"> </w:t>
      </w:r>
      <w:r w:rsidR="009F2CAB">
        <w:rPr>
          <w:noProof w:val="0"/>
          <w:lang w:val="pt-BR"/>
        </w:rPr>
        <w:t>Q</w:t>
      </w:r>
      <w:r w:rsidR="00DB7F62">
        <w:rPr>
          <w:noProof w:val="0"/>
          <w:lang w:val="pt-BR"/>
        </w:rPr>
        <w:t>uantas pessoas participaram do desenvolvimento? Como os trabalhos foram desenvolvidos? Quais os aspectos educacionais envolvidos?</w:t>
      </w:r>
      <w:r w:rsidR="009F2CAB">
        <w:rPr>
          <w:noProof w:val="0"/>
          <w:lang w:val="pt-BR"/>
        </w:rPr>
        <w:t xml:space="preserve"> </w:t>
      </w:r>
      <w:r w:rsidR="00DB7F62">
        <w:rPr>
          <w:noProof w:val="0"/>
          <w:lang w:val="pt-BR"/>
        </w:rPr>
        <w:t>Esta seção deve ter, em resumo, uma descrição sobre O QUE</w:t>
      </w:r>
      <w:r w:rsidR="00470361">
        <w:rPr>
          <w:noProof w:val="0"/>
          <w:lang w:val="pt-BR"/>
        </w:rPr>
        <w:t xml:space="preserve"> e COMO</w:t>
      </w:r>
      <w:r w:rsidR="00DB7F62">
        <w:rPr>
          <w:noProof w:val="0"/>
          <w:lang w:val="pt-BR"/>
        </w:rPr>
        <w:t xml:space="preserve"> foi feito. Não adicione aqui, ainda, nenhuma informação sobre testes ou resultados</w:t>
      </w:r>
      <w:r w:rsidR="009F2CAB">
        <w:rPr>
          <w:noProof w:val="0"/>
          <w:lang w:val="pt-BR"/>
        </w:rPr>
        <w:t xml:space="preserve"> obtidos</w:t>
      </w:r>
      <w:r w:rsidR="00DB7F62">
        <w:rPr>
          <w:noProof w:val="0"/>
          <w:lang w:val="pt-BR"/>
        </w:rPr>
        <w:t>. Isso será feito nas seções a seguir.</w:t>
      </w:r>
    </w:p>
    <w:p w14:paraId="6FE21892" w14:textId="42642AC8" w:rsidR="00A65852" w:rsidRDefault="002279FB">
      <w:pPr>
        <w:pStyle w:val="Heading1"/>
      </w:pPr>
      <w:r>
        <w:lastRenderedPageBreak/>
        <w:t>MATERIAIS E MÉTODOS</w:t>
      </w:r>
    </w:p>
    <w:p w14:paraId="1E9FC750" w14:textId="79D80667" w:rsidR="002279FB" w:rsidRDefault="005A12F0" w:rsidP="002279FB">
      <w:pPr>
        <w:pStyle w:val="parasba"/>
      </w:pPr>
      <w:r>
        <w:t xml:space="preserve">Todo </w:t>
      </w:r>
      <w:r w:rsidR="002279FB">
        <w:t xml:space="preserve">trabalho deve </w:t>
      </w:r>
      <w:r w:rsidR="009F2CAB">
        <w:t xml:space="preserve">ser </w:t>
      </w:r>
      <w:r w:rsidR="002279FB">
        <w:t xml:space="preserve">submetido </w:t>
      </w:r>
      <w:r w:rsidR="009F2CAB">
        <w:t xml:space="preserve">a algum tipo de </w:t>
      </w:r>
      <w:r>
        <w:t>teste</w:t>
      </w:r>
      <w:r w:rsidR="002279FB">
        <w:t xml:space="preserve"> para </w:t>
      </w:r>
      <w:r>
        <w:t>que possa ser avaliado</w:t>
      </w:r>
      <w:r w:rsidR="000B2507">
        <w:t xml:space="preserve">. Na verdade, buscamos aqui uma validação com um caráter mais científico de seu trabalho </w:t>
      </w:r>
      <w:r w:rsidR="009F2CAB">
        <w:t>(validação d</w:t>
      </w:r>
      <w:r w:rsidR="0050487D">
        <w:t>e</w:t>
      </w:r>
      <w:r w:rsidR="009F2CAB">
        <w:t xml:space="preserve"> hipótese)</w:t>
      </w:r>
      <w:r w:rsidR="000B2507">
        <w:t xml:space="preserve">. Busca-se identificar </w:t>
      </w:r>
      <w:r w:rsidR="002279FB">
        <w:t xml:space="preserve">quais os seus pontos fortes e fracos.  </w:t>
      </w:r>
      <w:r w:rsidR="009F2CAB">
        <w:t>Algumas formas usuais de realizar esses testes são através de estatísticas (repetindo várias vezes uma certa funcionalidade e observando-se o percentual de acerto</w:t>
      </w:r>
      <w:r w:rsidR="00652FDC">
        <w:t>, por exemplo</w:t>
      </w:r>
      <w:r w:rsidR="009F2CAB">
        <w:t>), ou questionários (</w:t>
      </w:r>
      <w:r w:rsidR="005C6057">
        <w:t xml:space="preserve">solicitando, por exemplo, </w:t>
      </w:r>
      <w:r w:rsidR="000B2507">
        <w:t xml:space="preserve">a um grande número de pessoas que interajam com o objeto de seu desenvolvimento). </w:t>
      </w:r>
      <w:r w:rsidR="002279FB">
        <w:t xml:space="preserve">Nesta seção você deve descrever claramente </w:t>
      </w:r>
      <w:r w:rsidR="005C6057">
        <w:t xml:space="preserve">QUAIS foram e COMO </w:t>
      </w:r>
      <w:r w:rsidR="002279FB">
        <w:t xml:space="preserve">foram </w:t>
      </w:r>
      <w:r w:rsidR="005C6057">
        <w:t xml:space="preserve">conduzidos </w:t>
      </w:r>
      <w:r w:rsidR="000B2507">
        <w:t xml:space="preserve">os </w:t>
      </w:r>
      <w:r w:rsidR="005C6057">
        <w:t>TESTE</w:t>
      </w:r>
      <w:r w:rsidR="000B2507">
        <w:t xml:space="preserve">, quais os materiais </w:t>
      </w:r>
      <w:r w:rsidR="009F2CAB">
        <w:t xml:space="preserve">e </w:t>
      </w:r>
      <w:r w:rsidR="002279FB">
        <w:t xml:space="preserve">as metodologias </w:t>
      </w:r>
      <w:r w:rsidR="009F2CAB">
        <w:t>empregadas</w:t>
      </w:r>
      <w:r w:rsidR="002279FB">
        <w:t xml:space="preserve">. Quem efetuou testes? Quantas pessoas? Quantes vezes? </w:t>
      </w:r>
      <w:r w:rsidR="005C6057">
        <w:t xml:space="preserve">Foi necessário algum laboratório ou material especial? </w:t>
      </w:r>
      <w:r w:rsidR="002279FB">
        <w:t>Como eles foram realizados?</w:t>
      </w:r>
      <w:r w:rsidR="009F2CAB">
        <w:t xml:space="preserve"> </w:t>
      </w:r>
      <w:r w:rsidR="000B2507">
        <w:t xml:space="preserve">Como os dados foram organizados? </w:t>
      </w:r>
      <w:r w:rsidR="002279FB">
        <w:t>Embora toda a descrição sobre os testes esteja aqui, esta seção não</w:t>
      </w:r>
      <w:r w:rsidR="005615C9">
        <w:t xml:space="preserve"> apresenta nem comenta nenhum resultado. Isso será feito na seção a seguir.</w:t>
      </w:r>
    </w:p>
    <w:p w14:paraId="0F6984ED" w14:textId="77777777" w:rsidR="002279FB" w:rsidRDefault="002279FB" w:rsidP="002279FB">
      <w:pPr>
        <w:pStyle w:val="parasba"/>
      </w:pPr>
    </w:p>
    <w:p w14:paraId="6E13F9F8" w14:textId="53B7494B" w:rsidR="002279FB" w:rsidRDefault="005615C9" w:rsidP="002279FB">
      <w:pPr>
        <w:pStyle w:val="Heading1"/>
      </w:pPr>
      <w:r>
        <w:t>RESULTADOS E DISCUSSÃO</w:t>
      </w:r>
    </w:p>
    <w:p w14:paraId="66A90762" w14:textId="1057DB50" w:rsidR="005615C9" w:rsidRDefault="005615C9" w:rsidP="005615C9">
      <w:pPr>
        <w:pStyle w:val="parasba"/>
      </w:pPr>
      <w:r>
        <w:t xml:space="preserve">Nesta seção você deve apresentar claramente os resultados obtidos para os testes efetuados. Procure organizar os dados </w:t>
      </w:r>
      <w:r w:rsidR="00382DBC">
        <w:t>utilizando uma linguagem científica</w:t>
      </w:r>
      <w:r>
        <w:t xml:space="preserve">. </w:t>
      </w:r>
      <w:r w:rsidR="00382DBC">
        <w:t xml:space="preserve">Algumas opções </w:t>
      </w:r>
      <w:r w:rsidR="00334B26">
        <w:t xml:space="preserve">são o uso </w:t>
      </w:r>
      <w:r>
        <w:t xml:space="preserve">de tabelas </w:t>
      </w:r>
      <w:r w:rsidR="00382DBC">
        <w:t>e</w:t>
      </w:r>
      <w:r w:rsidR="0008002C">
        <w:t xml:space="preserve"> gráficos, para que a compreensão seja fácil e rápida.</w:t>
      </w:r>
      <w:r w:rsidR="00041D8D">
        <w:t xml:space="preserve"> </w:t>
      </w:r>
      <w:r>
        <w:t xml:space="preserve">Sempre que necessário, utilize tabelas </w:t>
      </w:r>
      <w:r w:rsidR="00334B26">
        <w:t xml:space="preserve">como as mostradas na </w:t>
      </w:r>
      <w:r w:rsidR="0001435C">
        <w:fldChar w:fldCharType="begin"/>
      </w:r>
      <w:r w:rsidR="0001435C">
        <w:instrText xml:space="preserve"> REF _Ref199501019 \h </w:instrText>
      </w:r>
      <w:r w:rsidR="0001435C">
        <w:fldChar w:fldCharType="separate"/>
      </w:r>
      <w:r w:rsidR="0001435C">
        <w:t>Tabela 1</w:t>
      </w:r>
      <w:r w:rsidR="0001435C">
        <w:fldChar w:fldCharType="end"/>
      </w:r>
      <w:r w:rsidR="00334B26">
        <w:t xml:space="preserve"> </w:t>
      </w:r>
      <w:r>
        <w:t>(não é permitida a inserção de tabelas em o</w:t>
      </w:r>
      <w:r w:rsidR="0001435C">
        <w:t xml:space="preserve">utros formatos, cores, tamanhos, </w:t>
      </w:r>
      <w:r>
        <w:t>com a identificação em outro local, etc.).</w:t>
      </w:r>
      <w:r w:rsidR="00334B26">
        <w:t xml:space="preserve"> Da mesma forma, sempre que necessário, utilize figuras </w:t>
      </w:r>
      <w:r w:rsidR="0001435C">
        <w:t xml:space="preserve">com o formato apresentado na </w:t>
      </w:r>
      <w:r w:rsidR="0001435C">
        <w:fldChar w:fldCharType="begin"/>
      </w:r>
      <w:r w:rsidR="0001435C">
        <w:instrText xml:space="preserve"> REF _Ref199501065 \h </w:instrText>
      </w:r>
      <w:r w:rsidR="0001435C">
        <w:fldChar w:fldCharType="separate"/>
      </w:r>
      <w:r w:rsidR="0001435C">
        <w:t>Figura 1</w:t>
      </w:r>
      <w:r w:rsidR="0001435C">
        <w:fldChar w:fldCharType="end"/>
      </w:r>
      <w:r w:rsidR="0001435C">
        <w:t xml:space="preserve">. Observe que no caso de figuras o </w:t>
      </w:r>
      <w:r w:rsidR="001138DC">
        <w:t>caption</w:t>
      </w:r>
      <w:r w:rsidR="0001435C">
        <w:t xml:space="preserve"> vai abaixo da figura</w:t>
      </w:r>
      <w:r w:rsidR="00334B26">
        <w:t>.</w:t>
      </w:r>
      <w:r w:rsidR="002D0C05">
        <w:t xml:space="preserve"> Sempre cite as tabelas e gráficos em seu texto, e discuta os resultados obtidos.</w:t>
      </w:r>
    </w:p>
    <w:p w14:paraId="7D8D2765" w14:textId="77777777" w:rsidR="005615C9" w:rsidRDefault="005615C9" w:rsidP="005615C9">
      <w:pPr>
        <w:pStyle w:val="parasba"/>
      </w:pPr>
    </w:p>
    <w:p w14:paraId="375D13A7" w14:textId="5DC3663A" w:rsidR="0001435C" w:rsidRDefault="0001435C" w:rsidP="0001435C">
      <w:pPr>
        <w:pStyle w:val="Caption"/>
        <w:jc w:val="center"/>
      </w:pPr>
      <w:bookmarkStart w:id="1" w:name="_Ref19950101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- Dimensões.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80"/>
        <w:gridCol w:w="1739"/>
      </w:tblGrid>
      <w:tr w:rsidR="005615C9" w14:paraId="47EC3D55" w14:textId="77777777" w:rsidTr="00047D40">
        <w:tc>
          <w:tcPr>
            <w:tcW w:w="3280" w:type="dxa"/>
          </w:tcPr>
          <w:p w14:paraId="044E7927" w14:textId="77777777" w:rsidR="005615C9" w:rsidRDefault="005615C9" w:rsidP="00047D40">
            <w:pPr>
              <w:pStyle w:val="parasba"/>
            </w:pPr>
            <w:r>
              <w:t>Nome</w:t>
            </w:r>
          </w:p>
        </w:tc>
        <w:tc>
          <w:tcPr>
            <w:tcW w:w="1739" w:type="dxa"/>
          </w:tcPr>
          <w:p w14:paraId="518A7661" w14:textId="77777777" w:rsidR="005615C9" w:rsidRDefault="005615C9" w:rsidP="00047D40">
            <w:pPr>
              <w:pStyle w:val="parasba"/>
            </w:pPr>
            <w:r>
              <w:t>Dimensão</w:t>
            </w:r>
          </w:p>
        </w:tc>
      </w:tr>
      <w:tr w:rsidR="005615C9" w14:paraId="3F3676DA" w14:textId="77777777" w:rsidTr="00047D40">
        <w:tc>
          <w:tcPr>
            <w:tcW w:w="3280" w:type="dxa"/>
          </w:tcPr>
          <w:p w14:paraId="4CF9B467" w14:textId="77777777" w:rsidR="005615C9" w:rsidRDefault="005615C9" w:rsidP="00047D40">
            <w:pPr>
              <w:pStyle w:val="parasba"/>
            </w:pPr>
            <w:r>
              <w:t>Papel A4</w:t>
            </w:r>
          </w:p>
        </w:tc>
        <w:tc>
          <w:tcPr>
            <w:tcW w:w="1739" w:type="dxa"/>
          </w:tcPr>
          <w:p w14:paraId="228ABB0C" w14:textId="77777777" w:rsidR="005615C9" w:rsidRDefault="005615C9" w:rsidP="00047D40">
            <w:pPr>
              <w:pStyle w:val="parasba"/>
            </w:pPr>
            <w:r>
              <w:t>210mm x 297mm</w:t>
            </w:r>
          </w:p>
        </w:tc>
      </w:tr>
      <w:tr w:rsidR="005615C9" w14:paraId="5C1C1B79" w14:textId="77777777" w:rsidTr="00047D40">
        <w:tc>
          <w:tcPr>
            <w:tcW w:w="3280" w:type="dxa"/>
          </w:tcPr>
          <w:p w14:paraId="277A6B94" w14:textId="77777777" w:rsidR="005615C9" w:rsidRDefault="005615C9" w:rsidP="00047D40">
            <w:pPr>
              <w:pStyle w:val="parasba"/>
            </w:pPr>
            <w:r>
              <w:t>Margem interna</w:t>
            </w:r>
          </w:p>
        </w:tc>
        <w:tc>
          <w:tcPr>
            <w:tcW w:w="1739" w:type="dxa"/>
          </w:tcPr>
          <w:p w14:paraId="1E7DD333" w14:textId="77777777" w:rsidR="005615C9" w:rsidRDefault="005615C9" w:rsidP="00047D40">
            <w:pPr>
              <w:pStyle w:val="parasba"/>
            </w:pPr>
            <w:r>
              <w:t>10 mm</w:t>
            </w:r>
          </w:p>
        </w:tc>
      </w:tr>
      <w:tr w:rsidR="005615C9" w14:paraId="210C0BAC" w14:textId="77777777" w:rsidTr="00047D40">
        <w:tc>
          <w:tcPr>
            <w:tcW w:w="3280" w:type="dxa"/>
          </w:tcPr>
          <w:p w14:paraId="3D56E9E4" w14:textId="77777777" w:rsidR="005615C9" w:rsidRDefault="005615C9" w:rsidP="00047D40">
            <w:pPr>
              <w:pStyle w:val="parasba"/>
            </w:pPr>
            <w:r>
              <w:t>Margem externa</w:t>
            </w:r>
          </w:p>
        </w:tc>
        <w:tc>
          <w:tcPr>
            <w:tcW w:w="1739" w:type="dxa"/>
          </w:tcPr>
          <w:p w14:paraId="4A57B01C" w14:textId="77777777" w:rsidR="005615C9" w:rsidRDefault="005615C9" w:rsidP="00047D40">
            <w:pPr>
              <w:pStyle w:val="parasba"/>
            </w:pPr>
            <w:r>
              <w:t>10 mm</w:t>
            </w:r>
          </w:p>
        </w:tc>
      </w:tr>
      <w:tr w:rsidR="005615C9" w14:paraId="6411FA09" w14:textId="77777777" w:rsidTr="00047D40">
        <w:tc>
          <w:tcPr>
            <w:tcW w:w="3280" w:type="dxa"/>
          </w:tcPr>
          <w:p w14:paraId="662895BB" w14:textId="77777777" w:rsidR="005615C9" w:rsidRDefault="005615C9" w:rsidP="00047D40">
            <w:pPr>
              <w:pStyle w:val="parasba"/>
            </w:pPr>
            <w:r>
              <w:t xml:space="preserve">Margem entre colunas </w:t>
            </w:r>
          </w:p>
        </w:tc>
        <w:tc>
          <w:tcPr>
            <w:tcW w:w="1739" w:type="dxa"/>
          </w:tcPr>
          <w:p w14:paraId="3E051561" w14:textId="77777777" w:rsidR="005615C9" w:rsidRDefault="005615C9" w:rsidP="00047D40">
            <w:pPr>
              <w:pStyle w:val="parasba"/>
            </w:pPr>
            <w:r>
              <w:t>10 mm</w:t>
            </w:r>
          </w:p>
        </w:tc>
      </w:tr>
      <w:tr w:rsidR="005615C9" w14:paraId="7040F4D1" w14:textId="77777777" w:rsidTr="00047D40">
        <w:tc>
          <w:tcPr>
            <w:tcW w:w="3280" w:type="dxa"/>
          </w:tcPr>
          <w:p w14:paraId="20B21645" w14:textId="77777777" w:rsidR="005615C9" w:rsidRDefault="005615C9" w:rsidP="00047D40">
            <w:pPr>
              <w:pStyle w:val="parasba"/>
            </w:pPr>
            <w:r>
              <w:t>Largura de coluna</w:t>
            </w:r>
          </w:p>
        </w:tc>
        <w:tc>
          <w:tcPr>
            <w:tcW w:w="1739" w:type="dxa"/>
          </w:tcPr>
          <w:p w14:paraId="6B0D173A" w14:textId="77777777" w:rsidR="005615C9" w:rsidRDefault="005615C9" w:rsidP="00047D40">
            <w:pPr>
              <w:pStyle w:val="parasba"/>
            </w:pPr>
            <w:r>
              <w:t>90mm</w:t>
            </w:r>
          </w:p>
        </w:tc>
      </w:tr>
    </w:tbl>
    <w:p w14:paraId="7FA617BB" w14:textId="77777777" w:rsidR="005615C9" w:rsidRDefault="005615C9" w:rsidP="005615C9">
      <w:pPr>
        <w:pStyle w:val="parasba"/>
      </w:pPr>
    </w:p>
    <w:p w14:paraId="22D60EDD" w14:textId="000270CD" w:rsidR="005615C9" w:rsidRDefault="005615C9" w:rsidP="005615C9">
      <w:pPr>
        <w:pStyle w:val="parasba"/>
      </w:pPr>
    </w:p>
    <w:p w14:paraId="2A3FE6C1" w14:textId="77777777" w:rsidR="005615C9" w:rsidRDefault="005615C9" w:rsidP="005615C9">
      <w:pPr>
        <w:pStyle w:val="parasba"/>
        <w:keepNext/>
        <w:jc w:val="center"/>
      </w:pPr>
      <w:r>
        <w:drawing>
          <wp:inline distT="0" distB="0" distL="0" distR="0" wp14:anchorId="27F046EE" wp14:editId="6F631868">
            <wp:extent cx="1624330" cy="1624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-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6243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014246F6" w14:textId="6F580872" w:rsidR="005615C9" w:rsidRDefault="005615C9" w:rsidP="005615C9">
      <w:pPr>
        <w:pStyle w:val="Caption"/>
        <w:jc w:val="center"/>
      </w:pPr>
      <w:bookmarkStart w:id="2" w:name="_Ref19950106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- Robô </w:t>
      </w:r>
      <w:proofErr w:type="spellStart"/>
      <w:r>
        <w:t>Wall-e</w:t>
      </w:r>
      <w:proofErr w:type="spellEnd"/>
      <w:r>
        <w:t>.</w:t>
      </w:r>
    </w:p>
    <w:p w14:paraId="4A7C1315" w14:textId="77777777" w:rsidR="005615C9" w:rsidRDefault="005615C9" w:rsidP="005615C9"/>
    <w:p w14:paraId="466AF063" w14:textId="31733CD6" w:rsidR="005615C9" w:rsidRDefault="005615C9" w:rsidP="005615C9">
      <w:pPr>
        <w:pStyle w:val="Heading1"/>
      </w:pPr>
      <w:r>
        <w:t>conclusões</w:t>
      </w:r>
    </w:p>
    <w:p w14:paraId="11460643" w14:textId="77777777" w:rsidR="005615C9" w:rsidRDefault="005615C9" w:rsidP="005615C9"/>
    <w:p w14:paraId="070D2C89" w14:textId="283A3E2C" w:rsidR="005615C9" w:rsidRDefault="005615C9" w:rsidP="005615C9">
      <w:pPr>
        <w:pStyle w:val="parasba"/>
      </w:pPr>
      <w:r>
        <w:t>Nesta seção, faça uma análise geral de seu trabalho</w:t>
      </w:r>
      <w:r w:rsidR="00303BEC">
        <w:t>, levando em conta todo o processo de desenvolvimento e os resutados</w:t>
      </w:r>
      <w:r>
        <w:t xml:space="preserve">. Quais os seus pontos fortes? Quais os seus pontos fracos? Quais </w:t>
      </w:r>
      <w:r w:rsidR="00303BEC">
        <w:t xml:space="preserve">aspectos </w:t>
      </w:r>
      <w:r>
        <w:t>de sua metodologia de trabalho foram positivas? Quais foram negativas? O que você recomendaria (ou não recomendaria) a outras pessoas que estejam realizando trabalhos similares aos seus?</w:t>
      </w:r>
      <w:r w:rsidR="00303BEC">
        <w:t xml:space="preserve"> As análises podem focar aspectos técnicos, educacionais, e assim por diante.</w:t>
      </w:r>
    </w:p>
    <w:p w14:paraId="24566F7E" w14:textId="77777777" w:rsidR="00937D71" w:rsidRDefault="00937D71" w:rsidP="005615C9">
      <w:pPr>
        <w:pStyle w:val="parasba"/>
      </w:pPr>
    </w:p>
    <w:p w14:paraId="1C9A7068" w14:textId="0ECBCA98" w:rsidR="00A65852" w:rsidRDefault="00A65852">
      <w:pPr>
        <w:pStyle w:val="tit1semnum"/>
      </w:pPr>
      <w:r>
        <w:t>Referência</w:t>
      </w:r>
      <w:r w:rsidR="005615C9">
        <w:t>S</w:t>
      </w:r>
      <w:r>
        <w:t xml:space="preserve"> Bibliográfica</w:t>
      </w:r>
      <w:r w:rsidR="005615C9">
        <w:t>S</w:t>
      </w:r>
    </w:p>
    <w:p w14:paraId="3B27D3C7" w14:textId="77777777" w:rsidR="005615C9" w:rsidRDefault="005615C9">
      <w:pPr>
        <w:pStyle w:val="refbiblio"/>
      </w:pPr>
    </w:p>
    <w:p w14:paraId="6BD6F74E" w14:textId="77777777" w:rsidR="00A65852" w:rsidRDefault="00A65852">
      <w:pPr>
        <w:pStyle w:val="refbiblio"/>
      </w:pPr>
      <w:r>
        <w:t xml:space="preserve">Huang, H. S. </w:t>
      </w:r>
      <w:proofErr w:type="spellStart"/>
      <w:r>
        <w:t>and</w:t>
      </w:r>
      <w:proofErr w:type="spellEnd"/>
      <w:r>
        <w:t xml:space="preserve"> Lu, C. N (1994).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for W-</w:t>
      </w:r>
      <w:proofErr w:type="spellStart"/>
      <w:r>
        <w:t>matrix</w:t>
      </w:r>
      <w:proofErr w:type="spellEnd"/>
      <w:r>
        <w:t xml:space="preserve"> Vector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Vector </w:t>
      </w:r>
      <w:proofErr w:type="spellStart"/>
      <w:r>
        <w:t>Computers</w:t>
      </w:r>
      <w:proofErr w:type="spellEnd"/>
      <w:r>
        <w:t xml:space="preserve">. </w:t>
      </w:r>
      <w:r>
        <w:rPr>
          <w:i/>
        </w:rPr>
        <w:t xml:space="preserve">IEEE </w:t>
      </w:r>
      <w:proofErr w:type="spellStart"/>
      <w:r>
        <w:rPr>
          <w:i/>
        </w:rPr>
        <w:t>Transactions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Power Systems</w:t>
      </w:r>
      <w:r>
        <w:t>, Vol.9, No. 2; pp. 1083</w:t>
      </w:r>
      <w:r>
        <w:sym w:font="Symbol" w:char="F02D"/>
      </w:r>
      <w:r>
        <w:t>1094.</w:t>
      </w:r>
    </w:p>
    <w:p w14:paraId="30DA6E03" w14:textId="77777777" w:rsidR="00A65852" w:rsidRDefault="00A65852">
      <w:pPr>
        <w:pStyle w:val="refbiblio"/>
      </w:pPr>
      <w:proofErr w:type="spellStart"/>
      <w:r>
        <w:t>Kostenko</w:t>
      </w:r>
      <w:proofErr w:type="spellEnd"/>
      <w:r>
        <w:t xml:space="preserve">, M.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Piotrovsky</w:t>
      </w:r>
      <w:proofErr w:type="spellEnd"/>
      <w:r>
        <w:t xml:space="preserve">, 1970,  L., </w:t>
      </w:r>
      <w:proofErr w:type="spellStart"/>
      <w:r>
        <w:rPr>
          <w:u w:val="single"/>
        </w:rPr>
        <w:t>Electrical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Machines</w:t>
      </w:r>
      <w:proofErr w:type="spellEnd"/>
      <w:r>
        <w:t xml:space="preserve">, </w:t>
      </w:r>
      <w:proofErr w:type="spellStart"/>
      <w:r>
        <w:t>part</w:t>
      </w:r>
      <w:proofErr w:type="spellEnd"/>
      <w:r>
        <w:t xml:space="preserve"> 2, Mir, </w:t>
      </w:r>
      <w:proofErr w:type="spellStart"/>
      <w:r>
        <w:t>Russia</w:t>
      </w:r>
      <w:proofErr w:type="spellEnd"/>
      <w:r>
        <w:t>.</w:t>
      </w:r>
    </w:p>
    <w:p w14:paraId="46BB3A89" w14:textId="77777777" w:rsidR="00A65852" w:rsidRDefault="00A65852">
      <w:pPr>
        <w:pStyle w:val="refbiblio"/>
      </w:pPr>
      <w:proofErr w:type="spellStart"/>
      <w:r>
        <w:t>Lin</w:t>
      </w:r>
      <w:proofErr w:type="spellEnd"/>
      <w:r>
        <w:t xml:space="preserve">, S.L. </w:t>
      </w:r>
      <w:proofErr w:type="spellStart"/>
      <w:r>
        <w:t>and</w:t>
      </w:r>
      <w:proofErr w:type="spellEnd"/>
      <w:r>
        <w:t xml:space="preserve"> Van </w:t>
      </w:r>
      <w:proofErr w:type="spellStart"/>
      <w:r>
        <w:t>Ness</w:t>
      </w:r>
      <w:proofErr w:type="spellEnd"/>
      <w:r>
        <w:t xml:space="preserve"> J.E (1994).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Algebraic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. </w:t>
      </w:r>
      <w:r>
        <w:rPr>
          <w:i/>
        </w:rPr>
        <w:t xml:space="preserve">IEEE </w:t>
      </w:r>
      <w:proofErr w:type="spellStart"/>
      <w:r>
        <w:rPr>
          <w:i/>
        </w:rPr>
        <w:t>Transactions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Power Systems</w:t>
      </w:r>
      <w:r>
        <w:t>, Vol.9, No. 2, pp. 743</w:t>
      </w:r>
      <w:r>
        <w:sym w:font="Symbol" w:char="F02D"/>
      </w:r>
      <w:r>
        <w:t>799.</w:t>
      </w:r>
    </w:p>
    <w:p w14:paraId="17C1849F" w14:textId="77777777" w:rsidR="00A65852" w:rsidRDefault="00A65852">
      <w:pPr>
        <w:pStyle w:val="refbiblio"/>
      </w:pPr>
      <w:proofErr w:type="spellStart"/>
      <w:r>
        <w:t>Marquadt</w:t>
      </w:r>
      <w:proofErr w:type="spellEnd"/>
      <w:r>
        <w:t xml:space="preserve">, D.W., </w:t>
      </w:r>
      <w:proofErr w:type="spellStart"/>
      <w:r>
        <w:t>June</w:t>
      </w:r>
      <w:proofErr w:type="spellEnd"/>
      <w:r>
        <w:t xml:space="preserve"> 1963,  "</w:t>
      </w:r>
      <w:proofErr w:type="spellStart"/>
      <w:r>
        <w:t>An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Least-squares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" - J. Soc. Indust. </w:t>
      </w:r>
      <w:proofErr w:type="spellStart"/>
      <w:r>
        <w:t>Appl</w:t>
      </w:r>
      <w:proofErr w:type="spellEnd"/>
      <w:r>
        <w:t xml:space="preserve">. </w:t>
      </w:r>
      <w:proofErr w:type="spellStart"/>
      <w:r>
        <w:t>Math</w:t>
      </w:r>
      <w:proofErr w:type="spellEnd"/>
      <w:r>
        <w:t>., vol. 11, n</w:t>
      </w:r>
      <w:r>
        <w:rPr>
          <w:i/>
        </w:rPr>
        <w:t>°</w:t>
      </w:r>
      <w:r>
        <w:t xml:space="preserve"> 2, pp. 431-441.</w:t>
      </w:r>
    </w:p>
    <w:p w14:paraId="76097BFC" w14:textId="77777777" w:rsidR="00A65852" w:rsidRDefault="00A65852">
      <w:pPr>
        <w:pStyle w:val="refbiblio"/>
      </w:pPr>
      <w:proofErr w:type="spellStart"/>
      <w:r>
        <w:t>Monticelli</w:t>
      </w:r>
      <w:proofErr w:type="spellEnd"/>
      <w:r>
        <w:t xml:space="preserve">, A. (1983). </w:t>
      </w:r>
      <w:r>
        <w:rPr>
          <w:i/>
        </w:rPr>
        <w:t>Fluxo de Carga em Redes de Energia Elétrica.</w:t>
      </w:r>
      <w:r>
        <w:t xml:space="preserve"> Edgar </w:t>
      </w:r>
      <w:proofErr w:type="spellStart"/>
      <w:r>
        <w:t>Blucher</w:t>
      </w:r>
      <w:proofErr w:type="spellEnd"/>
      <w:r>
        <w:t xml:space="preserve">, Rio de Janeiro </w:t>
      </w:r>
      <w:r>
        <w:sym w:font="Symbol" w:char="F02D"/>
      </w:r>
      <w:r>
        <w:t xml:space="preserve"> RJ.</w:t>
      </w:r>
    </w:p>
    <w:p w14:paraId="64E66389" w14:textId="77777777" w:rsidR="00A65852" w:rsidRDefault="00A65852">
      <w:pPr>
        <w:pStyle w:val="refbiblio"/>
      </w:pPr>
      <w:proofErr w:type="spellStart"/>
      <w:r>
        <w:t>Morelato</w:t>
      </w:r>
      <w:proofErr w:type="spellEnd"/>
      <w:r>
        <w:t xml:space="preserve">, A; </w:t>
      </w:r>
      <w:proofErr w:type="spellStart"/>
      <w:r>
        <w:t>Amaro,M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Kokai,Y</w:t>
      </w:r>
      <w:proofErr w:type="spellEnd"/>
      <w:r>
        <w:t xml:space="preserve"> (1994).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for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Sparse</w:t>
      </w:r>
      <w:proofErr w:type="spellEnd"/>
      <w:r>
        <w:t xml:space="preserve"> Network </w:t>
      </w:r>
      <w:proofErr w:type="spellStart"/>
      <w:r>
        <w:t>Equations</w:t>
      </w:r>
      <w:proofErr w:type="spellEnd"/>
      <w:r>
        <w:t xml:space="preserve"> in </w:t>
      </w:r>
      <w:proofErr w:type="spellStart"/>
      <w:r>
        <w:t>Parallel</w:t>
      </w:r>
      <w:proofErr w:type="spellEnd"/>
      <w:r>
        <w:t xml:space="preserve">. </w:t>
      </w:r>
      <w:r>
        <w:rPr>
          <w:i/>
        </w:rPr>
        <w:t xml:space="preserve">IEEE </w:t>
      </w:r>
      <w:proofErr w:type="spellStart"/>
      <w:r>
        <w:rPr>
          <w:i/>
        </w:rPr>
        <w:t>Transactions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Power Systems</w:t>
      </w:r>
      <w:r>
        <w:t>, Vol. 9, No. 4, pp. 1942</w:t>
      </w:r>
      <w:r>
        <w:sym w:font="Symbol" w:char="F02D"/>
      </w:r>
      <w:r>
        <w:t>1948.</w:t>
      </w:r>
    </w:p>
    <w:p w14:paraId="75857BAC" w14:textId="77777777" w:rsidR="00A65852" w:rsidRDefault="00A65852">
      <w:pPr>
        <w:pStyle w:val="refbiblio"/>
      </w:pPr>
    </w:p>
    <w:p w14:paraId="1CE66DD2" w14:textId="01F459BB" w:rsidR="00E36436" w:rsidRDefault="00E36436">
      <w:pPr>
        <w:pStyle w:val="Header"/>
        <w:tabs>
          <w:tab w:val="clear" w:pos="4153"/>
          <w:tab w:val="clear" w:pos="8306"/>
        </w:tabs>
      </w:pPr>
    </w:p>
    <w:sectPr w:rsidR="00E36436">
      <w:type w:val="continuous"/>
      <w:pgSz w:w="11906" w:h="16838" w:code="9"/>
      <w:pgMar w:top="737" w:right="567" w:bottom="760" w:left="567" w:header="567" w:footer="567" w:gutter="0"/>
      <w:cols w:num="2" w:space="56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0FD7E" w14:textId="77777777" w:rsidR="002474DB" w:rsidRDefault="002474DB">
      <w:r>
        <w:separator/>
      </w:r>
    </w:p>
  </w:endnote>
  <w:endnote w:type="continuationSeparator" w:id="0">
    <w:p w14:paraId="6B549FDC" w14:textId="77777777" w:rsidR="002474DB" w:rsidRDefault="0024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1BF5E" w14:textId="7DCA224D" w:rsidR="002474DB" w:rsidRDefault="002474DB">
    <w:pPr>
      <w:pStyle w:val="footerpar"/>
    </w:pPr>
    <w:r>
      <w:rPr>
        <w:rStyle w:val="PageNumber"/>
        <w:b/>
      </w:rPr>
      <w:t>Mostra Nacional de Robótica (MNR)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FFFD5" w14:textId="0B608C67" w:rsidR="002474DB" w:rsidRDefault="002474DB">
    <w:pPr>
      <w:pStyle w:val="footerimpar"/>
    </w:pPr>
    <w:r>
      <w:t xml:space="preserve">Mostra Nacional de Robótica (MNR)    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B55155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4B83B" w14:textId="77777777" w:rsidR="002474DB" w:rsidRDefault="002474DB">
      <w:r>
        <w:separator/>
      </w:r>
    </w:p>
  </w:footnote>
  <w:footnote w:type="continuationSeparator" w:id="0">
    <w:p w14:paraId="1EA9394B" w14:textId="77777777" w:rsidR="002474DB" w:rsidRDefault="00247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17B0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D342B1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D4C4F2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9AA13D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7E174D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AA92DF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744378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FD01DF7"/>
    <w:multiLevelType w:val="multilevel"/>
    <w:tmpl w:val="5CC681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FDC6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36"/>
    <w:rsid w:val="0001435C"/>
    <w:rsid w:val="00041D8D"/>
    <w:rsid w:val="00047D40"/>
    <w:rsid w:val="0008002C"/>
    <w:rsid w:val="000B2507"/>
    <w:rsid w:val="000E4A7F"/>
    <w:rsid w:val="001138DC"/>
    <w:rsid w:val="00122950"/>
    <w:rsid w:val="00161452"/>
    <w:rsid w:val="002279FB"/>
    <w:rsid w:val="002474DB"/>
    <w:rsid w:val="00266479"/>
    <w:rsid w:val="00295481"/>
    <w:rsid w:val="002D0C05"/>
    <w:rsid w:val="002D6A0B"/>
    <w:rsid w:val="00303BEC"/>
    <w:rsid w:val="00334B26"/>
    <w:rsid w:val="00362DA5"/>
    <w:rsid w:val="00382DBC"/>
    <w:rsid w:val="003F6004"/>
    <w:rsid w:val="00470361"/>
    <w:rsid w:val="0050487D"/>
    <w:rsid w:val="005615C9"/>
    <w:rsid w:val="005A12F0"/>
    <w:rsid w:val="005C6057"/>
    <w:rsid w:val="005C738E"/>
    <w:rsid w:val="00652FDC"/>
    <w:rsid w:val="00825BE6"/>
    <w:rsid w:val="00916AEE"/>
    <w:rsid w:val="00937D71"/>
    <w:rsid w:val="009F2CAB"/>
    <w:rsid w:val="00A65852"/>
    <w:rsid w:val="00B55155"/>
    <w:rsid w:val="00BD4FE1"/>
    <w:rsid w:val="00D42937"/>
    <w:rsid w:val="00D8286D"/>
    <w:rsid w:val="00DB7F62"/>
    <w:rsid w:val="00E22153"/>
    <w:rsid w:val="00E3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3ADE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lang w:val="pt-BR"/>
    </w:rPr>
  </w:style>
  <w:style w:type="paragraph" w:styleId="Heading1">
    <w:name w:val="heading 1"/>
    <w:next w:val="parasba"/>
    <w:qFormat/>
    <w:pPr>
      <w:keepNext/>
      <w:keepLines/>
      <w:widowControl w:val="0"/>
      <w:numPr>
        <w:numId w:val="1"/>
      </w:numPr>
      <w:spacing w:before="240"/>
      <w:outlineLvl w:val="0"/>
    </w:pPr>
    <w:rPr>
      <w:rFonts w:ascii="Arial" w:hAnsi="Arial"/>
      <w:b/>
      <w:caps/>
      <w:kern w:val="28"/>
      <w:sz w:val="24"/>
      <w:lang w:val="pt-BR"/>
    </w:rPr>
  </w:style>
  <w:style w:type="paragraph" w:styleId="Heading2">
    <w:name w:val="heading 2"/>
    <w:next w:val="parasba"/>
    <w:qFormat/>
    <w:pPr>
      <w:keepNext/>
      <w:keepLines/>
      <w:widowControl w:val="0"/>
      <w:numPr>
        <w:ilvl w:val="1"/>
        <w:numId w:val="1"/>
      </w:numPr>
      <w:spacing w:before="240"/>
      <w:outlineLvl w:val="1"/>
    </w:pPr>
    <w:rPr>
      <w:rFonts w:ascii="Arial" w:hAnsi="Arial"/>
      <w:b/>
      <w:sz w:val="24"/>
      <w:lang w:val="pt-BR"/>
    </w:rPr>
  </w:style>
  <w:style w:type="paragraph" w:styleId="Heading3">
    <w:name w:val="heading 3"/>
    <w:next w:val="parasba"/>
    <w:qFormat/>
    <w:pPr>
      <w:keepNext/>
      <w:keepLines/>
      <w:widowControl w:val="0"/>
      <w:numPr>
        <w:ilvl w:val="2"/>
        <w:numId w:val="1"/>
      </w:numPr>
      <w:spacing w:before="240"/>
      <w:outlineLvl w:val="2"/>
    </w:pPr>
    <w:rPr>
      <w:rFonts w:ascii="Arial" w:hAnsi="Arial"/>
      <w:b/>
      <w:lang w:val="pt-B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titulo">
    <w:name w:val="titulo"/>
    <w:pPr>
      <w:ind w:left="284" w:right="284"/>
      <w:jc w:val="center"/>
      <w:outlineLvl w:val="0"/>
    </w:pPr>
    <w:rPr>
      <w:rFonts w:ascii="Arial" w:hAnsi="Arial"/>
      <w:b/>
      <w:caps/>
      <w:sz w:val="28"/>
      <w:lang w:val="pt-BR"/>
    </w:rPr>
  </w:style>
  <w:style w:type="paragraph" w:customStyle="1" w:styleId="autores">
    <w:name w:val="autores"/>
    <w:pPr>
      <w:keepLines/>
      <w:spacing w:before="120" w:after="60"/>
      <w:jc w:val="center"/>
    </w:pPr>
    <w:rPr>
      <w:b/>
      <w:sz w:val="24"/>
      <w:lang w:val="pt-BR"/>
    </w:rPr>
  </w:style>
  <w:style w:type="paragraph" w:customStyle="1" w:styleId="endereco">
    <w:name w:val="endereco"/>
    <w:pPr>
      <w:jc w:val="center"/>
    </w:pPr>
    <w:rPr>
      <w:lang w:val="pt-BR"/>
    </w:rPr>
  </w:style>
  <w:style w:type="paragraph" w:customStyle="1" w:styleId="legenda">
    <w:name w:val="legenda"/>
    <w:pPr>
      <w:jc w:val="center"/>
    </w:pPr>
    <w:rPr>
      <w:b/>
      <w:lang w:val="pt-BR"/>
    </w:rPr>
  </w:style>
  <w:style w:type="paragraph" w:customStyle="1" w:styleId="refbiblio">
    <w:name w:val="refbiblio"/>
    <w:pPr>
      <w:spacing w:before="120" w:after="60"/>
      <w:ind w:left="567" w:hanging="567"/>
      <w:jc w:val="both"/>
    </w:pPr>
    <w:rPr>
      <w:lang w:val="pt-BR"/>
    </w:rPr>
  </w:style>
  <w:style w:type="paragraph" w:customStyle="1" w:styleId="tit1semnum">
    <w:name w:val="tit1semnum"/>
    <w:next w:val="Normal"/>
    <w:pPr>
      <w:keepNext/>
      <w:keepLines/>
      <w:widowControl w:val="0"/>
      <w:spacing w:before="240"/>
    </w:pPr>
    <w:rPr>
      <w:rFonts w:ascii="Arial" w:hAnsi="Arial"/>
      <w:b/>
      <w:caps/>
      <w:sz w:val="24"/>
      <w:lang w:val="pt-BR"/>
    </w:rPr>
  </w:style>
  <w:style w:type="paragraph" w:customStyle="1" w:styleId="tit2semnum">
    <w:name w:val="tit2semnum"/>
    <w:next w:val="Normal"/>
    <w:pPr>
      <w:keepNext/>
      <w:keepLines/>
      <w:widowControl w:val="0"/>
      <w:spacing w:before="240"/>
    </w:pPr>
    <w:rPr>
      <w:rFonts w:ascii="Arial" w:hAnsi="Arial"/>
      <w:b/>
      <w:sz w:val="24"/>
      <w:lang w:val="pt-BR"/>
    </w:rPr>
  </w:style>
  <w:style w:type="paragraph" w:customStyle="1" w:styleId="tit3semnum">
    <w:name w:val="tit3semnum"/>
    <w:next w:val="Normal"/>
    <w:pPr>
      <w:keepNext/>
      <w:keepLines/>
      <w:widowControl w:val="0"/>
      <w:spacing w:before="240"/>
    </w:pPr>
    <w:rPr>
      <w:rFonts w:ascii="Arial" w:hAnsi="Arial"/>
      <w:b/>
      <w:lang w:val="pt-BR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Pr>
      <w:rFonts w:ascii="Arial" w:hAnsi="Arial"/>
      <w:b/>
      <w:sz w:val="16"/>
    </w:rPr>
  </w:style>
  <w:style w:type="paragraph" w:customStyle="1" w:styleId="equacoes">
    <w:name w:val="equacoes"/>
    <w:basedOn w:val="Normal"/>
    <w:pPr>
      <w:tabs>
        <w:tab w:val="left" w:pos="567"/>
        <w:tab w:val="right" w:pos="5103"/>
      </w:tabs>
      <w:jc w:val="left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parasba">
    <w:name w:val="parasba"/>
    <w:pPr>
      <w:spacing w:before="120" w:after="60"/>
      <w:jc w:val="both"/>
    </w:pPr>
    <w:rPr>
      <w:noProof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5C9"/>
    <w:rPr>
      <w:rFonts w:ascii="Lucida Grande" w:hAnsi="Lucida Grande"/>
      <w:sz w:val="18"/>
      <w:szCs w:val="18"/>
    </w:rPr>
  </w:style>
  <w:style w:type="paragraph" w:customStyle="1" w:styleId="footerimpar">
    <w:name w:val="footer_impar"/>
    <w:basedOn w:val="Footer"/>
    <w:pPr>
      <w:jc w:val="right"/>
    </w:pPr>
    <w:rPr>
      <w:rFonts w:ascii="Arial" w:hAnsi="Arial"/>
      <w:b/>
      <w:sz w:val="16"/>
    </w:rPr>
  </w:style>
  <w:style w:type="paragraph" w:customStyle="1" w:styleId="footerpar">
    <w:name w:val="footer_par"/>
    <w:basedOn w:val="footerimpar"/>
    <w:pPr>
      <w:jc w:val="left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C9"/>
    <w:rPr>
      <w:rFonts w:ascii="Lucida Grande" w:hAnsi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lang w:val="pt-BR"/>
    </w:rPr>
  </w:style>
  <w:style w:type="paragraph" w:styleId="Heading1">
    <w:name w:val="heading 1"/>
    <w:next w:val="parasba"/>
    <w:qFormat/>
    <w:pPr>
      <w:keepNext/>
      <w:keepLines/>
      <w:widowControl w:val="0"/>
      <w:numPr>
        <w:numId w:val="1"/>
      </w:numPr>
      <w:spacing w:before="240"/>
      <w:outlineLvl w:val="0"/>
    </w:pPr>
    <w:rPr>
      <w:rFonts w:ascii="Arial" w:hAnsi="Arial"/>
      <w:b/>
      <w:caps/>
      <w:kern w:val="28"/>
      <w:sz w:val="24"/>
      <w:lang w:val="pt-BR"/>
    </w:rPr>
  </w:style>
  <w:style w:type="paragraph" w:styleId="Heading2">
    <w:name w:val="heading 2"/>
    <w:next w:val="parasba"/>
    <w:qFormat/>
    <w:pPr>
      <w:keepNext/>
      <w:keepLines/>
      <w:widowControl w:val="0"/>
      <w:numPr>
        <w:ilvl w:val="1"/>
        <w:numId w:val="1"/>
      </w:numPr>
      <w:spacing w:before="240"/>
      <w:outlineLvl w:val="1"/>
    </w:pPr>
    <w:rPr>
      <w:rFonts w:ascii="Arial" w:hAnsi="Arial"/>
      <w:b/>
      <w:sz w:val="24"/>
      <w:lang w:val="pt-BR"/>
    </w:rPr>
  </w:style>
  <w:style w:type="paragraph" w:styleId="Heading3">
    <w:name w:val="heading 3"/>
    <w:next w:val="parasba"/>
    <w:qFormat/>
    <w:pPr>
      <w:keepNext/>
      <w:keepLines/>
      <w:widowControl w:val="0"/>
      <w:numPr>
        <w:ilvl w:val="2"/>
        <w:numId w:val="1"/>
      </w:numPr>
      <w:spacing w:before="240"/>
      <w:outlineLvl w:val="2"/>
    </w:pPr>
    <w:rPr>
      <w:rFonts w:ascii="Arial" w:hAnsi="Arial"/>
      <w:b/>
      <w:lang w:val="pt-B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titulo">
    <w:name w:val="titulo"/>
    <w:pPr>
      <w:ind w:left="284" w:right="284"/>
      <w:jc w:val="center"/>
      <w:outlineLvl w:val="0"/>
    </w:pPr>
    <w:rPr>
      <w:rFonts w:ascii="Arial" w:hAnsi="Arial"/>
      <w:b/>
      <w:caps/>
      <w:sz w:val="28"/>
      <w:lang w:val="pt-BR"/>
    </w:rPr>
  </w:style>
  <w:style w:type="paragraph" w:customStyle="1" w:styleId="autores">
    <w:name w:val="autores"/>
    <w:pPr>
      <w:keepLines/>
      <w:spacing w:before="120" w:after="60"/>
      <w:jc w:val="center"/>
    </w:pPr>
    <w:rPr>
      <w:b/>
      <w:sz w:val="24"/>
      <w:lang w:val="pt-BR"/>
    </w:rPr>
  </w:style>
  <w:style w:type="paragraph" w:customStyle="1" w:styleId="endereco">
    <w:name w:val="endereco"/>
    <w:pPr>
      <w:jc w:val="center"/>
    </w:pPr>
    <w:rPr>
      <w:lang w:val="pt-BR"/>
    </w:rPr>
  </w:style>
  <w:style w:type="paragraph" w:customStyle="1" w:styleId="legenda">
    <w:name w:val="legenda"/>
    <w:pPr>
      <w:jc w:val="center"/>
    </w:pPr>
    <w:rPr>
      <w:b/>
      <w:lang w:val="pt-BR"/>
    </w:rPr>
  </w:style>
  <w:style w:type="paragraph" w:customStyle="1" w:styleId="refbiblio">
    <w:name w:val="refbiblio"/>
    <w:pPr>
      <w:spacing w:before="120" w:after="60"/>
      <w:ind w:left="567" w:hanging="567"/>
      <w:jc w:val="both"/>
    </w:pPr>
    <w:rPr>
      <w:lang w:val="pt-BR"/>
    </w:rPr>
  </w:style>
  <w:style w:type="paragraph" w:customStyle="1" w:styleId="tit1semnum">
    <w:name w:val="tit1semnum"/>
    <w:next w:val="Normal"/>
    <w:pPr>
      <w:keepNext/>
      <w:keepLines/>
      <w:widowControl w:val="0"/>
      <w:spacing w:before="240"/>
    </w:pPr>
    <w:rPr>
      <w:rFonts w:ascii="Arial" w:hAnsi="Arial"/>
      <w:b/>
      <w:caps/>
      <w:sz w:val="24"/>
      <w:lang w:val="pt-BR"/>
    </w:rPr>
  </w:style>
  <w:style w:type="paragraph" w:customStyle="1" w:styleId="tit2semnum">
    <w:name w:val="tit2semnum"/>
    <w:next w:val="Normal"/>
    <w:pPr>
      <w:keepNext/>
      <w:keepLines/>
      <w:widowControl w:val="0"/>
      <w:spacing w:before="240"/>
    </w:pPr>
    <w:rPr>
      <w:rFonts w:ascii="Arial" w:hAnsi="Arial"/>
      <w:b/>
      <w:sz w:val="24"/>
      <w:lang w:val="pt-BR"/>
    </w:rPr>
  </w:style>
  <w:style w:type="paragraph" w:customStyle="1" w:styleId="tit3semnum">
    <w:name w:val="tit3semnum"/>
    <w:next w:val="Normal"/>
    <w:pPr>
      <w:keepNext/>
      <w:keepLines/>
      <w:widowControl w:val="0"/>
      <w:spacing w:before="240"/>
    </w:pPr>
    <w:rPr>
      <w:rFonts w:ascii="Arial" w:hAnsi="Arial"/>
      <w:b/>
      <w:lang w:val="pt-BR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Pr>
      <w:rFonts w:ascii="Arial" w:hAnsi="Arial"/>
      <w:b/>
      <w:sz w:val="16"/>
    </w:rPr>
  </w:style>
  <w:style w:type="paragraph" w:customStyle="1" w:styleId="equacoes">
    <w:name w:val="equacoes"/>
    <w:basedOn w:val="Normal"/>
    <w:pPr>
      <w:tabs>
        <w:tab w:val="left" w:pos="567"/>
        <w:tab w:val="right" w:pos="5103"/>
      </w:tabs>
      <w:jc w:val="left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parasba">
    <w:name w:val="parasba"/>
    <w:pPr>
      <w:spacing w:before="120" w:after="60"/>
      <w:jc w:val="both"/>
    </w:pPr>
    <w:rPr>
      <w:noProof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5C9"/>
    <w:rPr>
      <w:rFonts w:ascii="Lucida Grande" w:hAnsi="Lucida Grande"/>
      <w:sz w:val="18"/>
      <w:szCs w:val="18"/>
    </w:rPr>
  </w:style>
  <w:style w:type="paragraph" w:customStyle="1" w:styleId="footerimpar">
    <w:name w:val="footer_impar"/>
    <w:basedOn w:val="Footer"/>
    <w:pPr>
      <w:jc w:val="right"/>
    </w:pPr>
    <w:rPr>
      <w:rFonts w:ascii="Arial" w:hAnsi="Arial"/>
      <w:b/>
      <w:sz w:val="16"/>
    </w:rPr>
  </w:style>
  <w:style w:type="paragraph" w:customStyle="1" w:styleId="footerpar">
    <w:name w:val="footer_par"/>
    <w:basedOn w:val="footerimpar"/>
    <w:pPr>
      <w:jc w:val="left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C9"/>
    <w:rPr>
      <w:rFonts w:ascii="Lucida Grande" w:hAnsi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ssimoes%201:Desktop:rsbas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rsbasty.dot</Template>
  <TotalTime>84</TotalTime>
  <Pages>2</Pages>
  <Words>1115</Words>
  <Characters>6360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TITULO</vt:lpstr>
    </vt:vector>
  </TitlesOfParts>
  <Company>DCA-FEEC-UNICAMP</Company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/>
  <dc:creator>Alexandre Simões</dc:creator>
  <cp:keywords/>
  <cp:lastModifiedBy>Alexandre Simões</cp:lastModifiedBy>
  <cp:revision>33</cp:revision>
  <cp:lastPrinted>1999-02-10T00:10:00Z</cp:lastPrinted>
  <dcterms:created xsi:type="dcterms:W3CDTF">2012-05-24T19:19:00Z</dcterms:created>
  <dcterms:modified xsi:type="dcterms:W3CDTF">2012-05-27T12:49:00Z</dcterms:modified>
</cp:coreProperties>
</file>